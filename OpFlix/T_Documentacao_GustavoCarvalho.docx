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97D7D" w:rsidRDefault="00706F0B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706F0B">
                                      <w:rPr>
                                        <w:color w:val="auto"/>
                                      </w:rP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97D7D" w:rsidRDefault="00706F0B">
                              <w:pPr>
                                <w:pStyle w:val="Subttulo1"/>
                              </w:pPr>
                              <w:proofErr w:type="spellStart"/>
                              <w:r w:rsidRPr="00706F0B">
                                <w:rPr>
                                  <w:color w:val="auto"/>
                                </w:rP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9464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9464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9464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 w:rsidR="00706F0B">
        <w:t>OpFlix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706F0B">
        <w:t>OpFlix</w:t>
      </w:r>
      <w:proofErr w:type="spellEnd"/>
      <w:r w:rsidR="00706F0B"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706F0B">
        <w:t>OpFlix</w:t>
      </w:r>
      <w:proofErr w:type="spellEnd"/>
      <w:r w:rsidR="00706F0B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500774">
      <w:r>
        <w:t>O Modelo lógico é o modelo que mais se aproxima do que será desenvolvido no banco de dados.</w:t>
      </w:r>
    </w:p>
    <w:p w:rsidR="005B0198" w:rsidRDefault="00477D48">
      <w:r>
        <w:rPr>
          <w:noProof/>
        </w:rPr>
        <w:drawing>
          <wp:inline distT="0" distB="0" distL="0" distR="0">
            <wp:extent cx="2730424" cy="2438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223" cy="24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>
      <w:bookmarkStart w:id="6" w:name="_GoBack"/>
      <w:bookmarkEnd w:id="6"/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500774" w:rsidP="008A7F37">
      <w:r>
        <w:t>O Modelo Físico é o modelo onde serão adicionados valores para a validação de modelagem</w:t>
      </w:r>
    </w:p>
    <w:p w:rsidR="005B0198" w:rsidRDefault="00477D48" w:rsidP="008A7F37">
      <w:r>
        <w:rPr>
          <w:noProof/>
        </w:rPr>
        <w:drawing>
          <wp:inline distT="0" distB="0" distL="0" distR="0">
            <wp:extent cx="5732145" cy="211963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 w:rsidP="008A7F37"/>
    <w:p w:rsidR="00706F0B" w:rsidRDefault="00706F0B" w:rsidP="008A7F37">
      <w:pPr>
        <w:pStyle w:val="cabealho2"/>
      </w:pPr>
      <w:bookmarkStart w:id="8" w:name="_Toc533767850"/>
    </w:p>
    <w:p w:rsidR="00706F0B" w:rsidRDefault="00706F0B" w:rsidP="008A7F37">
      <w:pPr>
        <w:pStyle w:val="cabealho2"/>
      </w:pPr>
    </w:p>
    <w:p w:rsidR="00706F0B" w:rsidRDefault="00706F0B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8A7F37" w:rsidRDefault="00500774" w:rsidP="008A7F37">
      <w:r>
        <w:t>O modelo conceitual é uma visualização macro das entidades e seus relacionamentos</w:t>
      </w:r>
    </w:p>
    <w:p w:rsidR="00DA19B6" w:rsidRDefault="00DA19B6">
      <w:pPr>
        <w:rPr>
          <w:noProof/>
        </w:rPr>
      </w:pPr>
    </w:p>
    <w:p w:rsidR="00706F0B" w:rsidRDefault="00706F0B">
      <w:pPr>
        <w:sectPr w:rsidR="00706F0B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219450" cy="33622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658" cy="33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641" w:rsidRDefault="00794641">
      <w:pPr>
        <w:spacing w:after="0" w:line="240" w:lineRule="auto"/>
      </w:pPr>
      <w:r>
        <w:separator/>
      </w:r>
    </w:p>
  </w:endnote>
  <w:endnote w:type="continuationSeparator" w:id="0">
    <w:p w:rsidR="00794641" w:rsidRDefault="007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9464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641" w:rsidRDefault="00794641">
      <w:pPr>
        <w:spacing w:after="0" w:line="240" w:lineRule="auto"/>
      </w:pPr>
      <w:r>
        <w:separator/>
      </w:r>
    </w:p>
  </w:footnote>
  <w:footnote w:type="continuationSeparator" w:id="0">
    <w:p w:rsidR="00794641" w:rsidRDefault="00794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4E4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77D48"/>
    <w:rsid w:val="004A0592"/>
    <w:rsid w:val="00500774"/>
    <w:rsid w:val="005177BA"/>
    <w:rsid w:val="00524B9A"/>
    <w:rsid w:val="00556785"/>
    <w:rsid w:val="00585F9D"/>
    <w:rsid w:val="005B0198"/>
    <w:rsid w:val="00657A13"/>
    <w:rsid w:val="00661ABB"/>
    <w:rsid w:val="00674BE9"/>
    <w:rsid w:val="00695C1D"/>
    <w:rsid w:val="006D6621"/>
    <w:rsid w:val="006E0CD1"/>
    <w:rsid w:val="006F3AFC"/>
    <w:rsid w:val="00706F0B"/>
    <w:rsid w:val="00723849"/>
    <w:rsid w:val="00730217"/>
    <w:rsid w:val="00787A10"/>
    <w:rsid w:val="00792337"/>
    <w:rsid w:val="00794641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527C9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06C23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42AC3"/>
    <w:rsid w:val="00406E44"/>
    <w:rsid w:val="004265B1"/>
    <w:rsid w:val="004E3B98"/>
    <w:rsid w:val="00571EE0"/>
    <w:rsid w:val="006E63F0"/>
    <w:rsid w:val="00973EE1"/>
    <w:rsid w:val="00AC3D2E"/>
    <w:rsid w:val="00C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F9A6B-B886-41AC-8A35-D804AACF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324</TotalTime>
  <Pages>12</Pages>
  <Words>408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Gustavo Carvalho Dos Santos</cp:lastModifiedBy>
  <cp:revision>34</cp:revision>
  <dcterms:created xsi:type="dcterms:W3CDTF">2018-12-27T15:45:00Z</dcterms:created>
  <dcterms:modified xsi:type="dcterms:W3CDTF">2019-08-14T17:58:00Z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